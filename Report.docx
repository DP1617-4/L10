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9F0397" w:rsidRDefault="003C01BE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6105" cy="10033635"/>
                    <wp:effectExtent l="5080" t="6350" r="12065" b="8890"/>
                    <wp:wrapNone/>
                    <wp:docPr id="14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105" cy="1003363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006DB5F" id="AutoShape 44" o:spid="_x0000_s1026" style="position:absolute;margin-left:0;margin-top:0;width:546.15pt;height:790.0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1025" cy="2205990"/>
                    <wp:effectExtent l="0" t="0" r="3810" b="0"/>
                    <wp:wrapNone/>
                    <wp:docPr id="13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102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9F039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F039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F0397" w:rsidRDefault="0037572B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6117249558D41E58F9B2E65D20350E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37572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Informe de Costes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F039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F039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F0397" w:rsidRDefault="004B11F2" w:rsidP="00472DD2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2DA323D86A474E7B9E9651BDA276FAD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572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Acme Car’n Go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F0397" w:rsidRDefault="009F039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7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aconcuadrcula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9F039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F039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F0397" w:rsidRDefault="0037572B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6117249558D41E58F9B2E65D20350E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37572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Informe de Costes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F039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F039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F0397" w:rsidRDefault="004B11F2" w:rsidP="00472DD2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2DA323D86A474E7B9E9651BDA276FAD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572B">
                                      <w:rPr>
                                        <w:sz w:val="36"/>
                                        <w:szCs w:val="36"/>
                                      </w:rPr>
                                      <w:t>Acme Car’n Go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F0397" w:rsidRDefault="009F039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1193800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0397" w:rsidRDefault="004B11F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placeholder>
                                      <w:docPart w:val="5311E609B5644D878D4537028318D129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7572B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D&amp;T</w:t>
                                    </w:r>
                                  </w:sdtContent>
                                </w:sdt>
                              </w:p>
                              <w:p w:rsidR="009F0397" w:rsidRDefault="009F039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9F0397" w:rsidRDefault="004B11F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placeholder>
                                      <w:docPart w:val="A0049914B4764CC68CFE845C63A9BD0E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3-28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7572B">
                                      <w:t>28 de marzo de 2017</w:t>
                                    </w:r>
                                  </w:sdtContent>
                                </w:sdt>
                              </w:p>
                              <w:p w:rsidR="009F0397" w:rsidRDefault="0062203B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placeholder>
                                      <w:docPart w:val="4A21BBA29FED40B8A0C83FFC678F364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572B">
                                      <w:t>Alberto Bujalance Muñoz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4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" o:allowincell="f" filled="f" stroked="f" strokeweight=".25pt">
                    <v:textbox style="mso-fit-shape-to-text:t" inset=",18pt,,18pt">
                      <w:txbxContent>
                        <w:p w:rsidR="009F0397" w:rsidRDefault="004B11F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placeholder>
                                <w:docPart w:val="5311E609B5644D878D4537028318D129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7572B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D&amp;T</w:t>
                              </w:r>
                            </w:sdtContent>
                          </w:sdt>
                        </w:p>
                        <w:p w:rsidR="009F0397" w:rsidRDefault="009F039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9F0397" w:rsidRDefault="004B11F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placeholder>
                                <w:docPart w:val="A0049914B4764CC68CFE845C63A9BD0E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2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7572B">
                                <w:t>28 de marzo de 2017</w:t>
                              </w:r>
                            </w:sdtContent>
                          </w:sdt>
                        </w:p>
                        <w:p w:rsidR="009F0397" w:rsidRDefault="0062203B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placeholder>
                                <w:docPart w:val="4A21BBA29FED40B8A0C83FFC678F364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7572B">
                                <w:t>Alberto Bujalance Muñoz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2203B">
            <w:rPr>
              <w:smallCaps/>
            </w:rPr>
            <w:br w:type="page"/>
          </w:r>
        </w:p>
      </w:sdtContent>
    </w:sdt>
    <w:p w:rsidR="009F0397" w:rsidRDefault="004B11F2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B1E08302D8124CD985CE0376B36D7AE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7572B">
            <w:rPr>
              <w:smallCaps w:val="0"/>
            </w:rPr>
            <w:t>Informe de Costes</w:t>
          </w:r>
        </w:sdtContent>
      </w:sdt>
    </w:p>
    <w:p w:rsidR="009F0397" w:rsidRDefault="004B11F2">
      <w:pPr>
        <w:pStyle w:val="Subttulo"/>
      </w:pPr>
      <w:sdt>
        <w:sdtPr>
          <w:alias w:val="Subtítulo"/>
          <w:tag w:val="Subtítulo"/>
          <w:id w:val="11808339"/>
          <w:placeholder>
            <w:docPart w:val="662490EA20094E1E99755118E86F551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7572B">
            <w:t>Acme Car’n Go</w:t>
          </w:r>
        </w:sdtContent>
      </w:sdt>
    </w:p>
    <w:p w:rsidR="009F0397" w:rsidRDefault="009F0397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37572B" w:rsidRDefault="0037572B" w:rsidP="0037572B"/>
    <w:p w:rsidR="00AD68B4" w:rsidRDefault="00AD68B4" w:rsidP="00F73BD1">
      <w:pPr>
        <w:spacing w:line="0" w:lineRule="atLeast"/>
      </w:pPr>
    </w:p>
    <w:p w:rsidR="00F73BD1" w:rsidRDefault="00F73BD1" w:rsidP="00F73BD1">
      <w:pPr>
        <w:spacing w:line="0" w:lineRule="atLeast"/>
        <w:rPr>
          <w:rFonts w:ascii="Franklin Gothic Book" w:eastAsia="Franklin Gothic Book" w:hAnsi="Franklin Gothic Book"/>
          <w:b/>
          <w:color w:val="9D3511"/>
          <w:sz w:val="28"/>
        </w:rPr>
      </w:pPr>
      <w:r>
        <w:rPr>
          <w:rFonts w:ascii="Franklin Gothic Book" w:eastAsia="Franklin Gothic Book" w:hAnsi="Franklin Gothic Book"/>
          <w:b/>
          <w:color w:val="9D3511"/>
          <w:sz w:val="28"/>
        </w:rPr>
        <w:lastRenderedPageBreak/>
        <w:t>DESGLOSE DE TIEMPOS</w:t>
      </w:r>
    </w:p>
    <w:p w:rsidR="00F73BD1" w:rsidRDefault="00F73BD1" w:rsidP="00F73BD1">
      <w:pPr>
        <w:spacing w:line="200" w:lineRule="exact"/>
        <w:rPr>
          <w:rFonts w:ascii="Times New Roman" w:eastAsia="Times New Roman" w:hAnsi="Times New Roman"/>
        </w:rPr>
      </w:pPr>
    </w:p>
    <w:p w:rsidR="00F73BD1" w:rsidRPr="00694A3A" w:rsidRDefault="00F73BD1" w:rsidP="00F73BD1">
      <w:pPr>
        <w:spacing w:line="272" w:lineRule="auto"/>
        <w:jc w:val="both"/>
        <w:rPr>
          <w:rFonts w:ascii="Perpetua" w:eastAsia="Perpetua" w:hAnsi="Perpetua"/>
          <w:sz w:val="26"/>
        </w:rPr>
      </w:pPr>
      <w:r>
        <w:rPr>
          <w:rFonts w:ascii="Perpetua" w:eastAsia="Perpetua" w:hAnsi="Perpetua"/>
          <w:sz w:val="26"/>
        </w:rPr>
        <w:t>En la siguiente tabla se muestran los tiempos trabajados en distintas actividades por cada miembro del grupo además de las horas totales trabajadas a lo largo del proyecto, que se utilizarán para calcular el costo total de este.</w:t>
      </w:r>
    </w:p>
    <w:p w:rsidR="00F73BD1" w:rsidRDefault="00F73BD1" w:rsidP="00F73BD1">
      <w:pPr>
        <w:rPr>
          <w:rFonts w:ascii="Perpetua" w:eastAsia="Perpetua" w:hAnsi="Perpetua"/>
          <w:b/>
          <w:color w:val="FFFFFF"/>
          <w:w w:val="98"/>
          <w:sz w:val="26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073"/>
        <w:gridCol w:w="3073"/>
        <w:gridCol w:w="3074"/>
      </w:tblGrid>
      <w:tr w:rsidR="00F73BD1" w:rsidTr="00FB5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FFFFFF"/>
                <w:w w:val="98"/>
                <w:sz w:val="26"/>
              </w:rPr>
            </w:pPr>
            <w:r w:rsidRPr="00A438C1">
              <w:rPr>
                <w:rFonts w:ascii="Perpetua" w:eastAsia="Perpetua" w:hAnsi="Perpetua"/>
                <w:color w:val="FFFFFF"/>
                <w:w w:val="98"/>
                <w:sz w:val="26"/>
              </w:rPr>
              <w:t>Nombre</w:t>
            </w:r>
          </w:p>
        </w:tc>
        <w:tc>
          <w:tcPr>
            <w:tcW w:w="3073" w:type="dxa"/>
            <w:vAlign w:val="center"/>
          </w:tcPr>
          <w:p w:rsidR="00F73BD1" w:rsidRPr="00A438C1" w:rsidRDefault="00F73BD1" w:rsidP="006D2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FFFFFF"/>
                <w:w w:val="98"/>
                <w:sz w:val="26"/>
              </w:rPr>
            </w:pPr>
            <w:r>
              <w:rPr>
                <w:rFonts w:ascii="Perpetua" w:eastAsia="Perpetua" w:hAnsi="Perpetua"/>
                <w:color w:val="FFFFFF"/>
                <w:w w:val="98"/>
                <w:sz w:val="26"/>
              </w:rPr>
              <w:t>Actividad</w:t>
            </w:r>
          </w:p>
        </w:tc>
        <w:tc>
          <w:tcPr>
            <w:tcW w:w="3074" w:type="dxa"/>
            <w:vAlign w:val="center"/>
          </w:tcPr>
          <w:p w:rsidR="00F73BD1" w:rsidRPr="00A438C1" w:rsidRDefault="00F73BD1" w:rsidP="006D2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FFFFFF"/>
                <w:w w:val="98"/>
                <w:sz w:val="26"/>
              </w:rPr>
            </w:pPr>
            <w:r>
              <w:rPr>
                <w:rFonts w:ascii="Perpetua" w:eastAsia="Perpetua" w:hAnsi="Perpetua"/>
                <w:color w:val="FFFFFF"/>
                <w:w w:val="98"/>
                <w:sz w:val="26"/>
              </w:rPr>
              <w:t>Tiempo (horas)</w:t>
            </w:r>
          </w:p>
        </w:tc>
      </w:tr>
      <w:tr w:rsidR="00F73BD1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 w:val="restart"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Alberto Bujalance</w:t>
            </w:r>
          </w:p>
        </w:tc>
        <w:tc>
          <w:tcPr>
            <w:tcW w:w="3073" w:type="dxa"/>
            <w:vAlign w:val="center"/>
          </w:tcPr>
          <w:p w:rsidR="00F73BD1" w:rsidRPr="00694A3A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Modelo de Dominio</w:t>
            </w:r>
          </w:p>
        </w:tc>
        <w:tc>
          <w:tcPr>
            <w:tcW w:w="3074" w:type="dxa"/>
            <w:vAlign w:val="center"/>
          </w:tcPr>
          <w:p w:rsidR="00F73BD1" w:rsidRPr="00694A3A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1</w:t>
            </w:r>
          </w:p>
        </w:tc>
      </w:tr>
      <w:tr w:rsidR="00F73BD1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73BD1" w:rsidRPr="00694A3A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Casos de Uso</w:t>
            </w:r>
          </w:p>
        </w:tc>
        <w:tc>
          <w:tcPr>
            <w:tcW w:w="3074" w:type="dxa"/>
            <w:vAlign w:val="center"/>
          </w:tcPr>
          <w:p w:rsidR="00F73BD1" w:rsidRPr="00694A3A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2</w:t>
            </w:r>
          </w:p>
        </w:tc>
      </w:tr>
      <w:tr w:rsidR="00F73BD1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73BD1" w:rsidRPr="00694A3A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Documentación</w:t>
            </w:r>
          </w:p>
        </w:tc>
        <w:tc>
          <w:tcPr>
            <w:tcW w:w="3074" w:type="dxa"/>
            <w:vAlign w:val="center"/>
          </w:tcPr>
          <w:p w:rsidR="00F73BD1" w:rsidRPr="00694A3A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1</w:t>
            </w:r>
          </w:p>
        </w:tc>
      </w:tr>
      <w:tr w:rsidR="00F73BD1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73BD1" w:rsidRPr="00694A3A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Sesiones de Formación</w:t>
            </w:r>
          </w:p>
        </w:tc>
        <w:tc>
          <w:tcPr>
            <w:tcW w:w="3074" w:type="dxa"/>
            <w:vAlign w:val="center"/>
          </w:tcPr>
          <w:p w:rsidR="00F73BD1" w:rsidRPr="00694A3A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6</w:t>
            </w:r>
          </w:p>
        </w:tc>
      </w:tr>
      <w:tr w:rsidR="00F73BD1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73BD1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Organización de tareas</w:t>
            </w:r>
          </w:p>
        </w:tc>
        <w:tc>
          <w:tcPr>
            <w:tcW w:w="3074" w:type="dxa"/>
            <w:vAlign w:val="center"/>
          </w:tcPr>
          <w:p w:rsidR="00F73BD1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1</w:t>
            </w:r>
          </w:p>
        </w:tc>
      </w:tr>
      <w:tr w:rsidR="00F73BD1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73BD1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Integración</w:t>
            </w:r>
          </w:p>
        </w:tc>
        <w:tc>
          <w:tcPr>
            <w:tcW w:w="3074" w:type="dxa"/>
            <w:vAlign w:val="center"/>
          </w:tcPr>
          <w:p w:rsidR="00F73BD1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5</w:t>
            </w:r>
          </w:p>
        </w:tc>
      </w:tr>
      <w:tr w:rsidR="00F73BD1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73BD1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Master Page</w:t>
            </w:r>
          </w:p>
        </w:tc>
        <w:tc>
          <w:tcPr>
            <w:tcW w:w="3074" w:type="dxa"/>
            <w:vAlign w:val="center"/>
          </w:tcPr>
          <w:p w:rsidR="00F73BD1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0.5</w:t>
            </w:r>
          </w:p>
        </w:tc>
      </w:tr>
      <w:tr w:rsidR="00F73BD1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73BD1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Converters</w:t>
            </w:r>
          </w:p>
        </w:tc>
        <w:tc>
          <w:tcPr>
            <w:tcW w:w="3074" w:type="dxa"/>
            <w:vAlign w:val="center"/>
          </w:tcPr>
          <w:p w:rsidR="00F73BD1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0.5</w:t>
            </w:r>
          </w:p>
        </w:tc>
      </w:tr>
      <w:tr w:rsidR="00F73BD1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73BD1" w:rsidRPr="00694A3A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b/>
                <w:color w:val="auto"/>
                <w:w w:val="98"/>
                <w:sz w:val="26"/>
              </w:rPr>
            </w:pPr>
            <w:r w:rsidRPr="00694A3A"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Total</w:t>
            </w:r>
          </w:p>
        </w:tc>
        <w:tc>
          <w:tcPr>
            <w:tcW w:w="3074" w:type="dxa"/>
            <w:vAlign w:val="center"/>
          </w:tcPr>
          <w:p w:rsidR="00F73BD1" w:rsidRPr="00FB5B1F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b/>
                <w:color w:val="auto"/>
                <w:w w:val="98"/>
                <w:sz w:val="26"/>
              </w:rPr>
            </w:pPr>
            <w:r w:rsidRPr="00FB5B1F"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17</w:t>
            </w:r>
          </w:p>
        </w:tc>
      </w:tr>
      <w:tr w:rsidR="00F73BD1" w:rsidRPr="00694A3A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 w:val="restart"/>
            <w:vAlign w:val="center"/>
          </w:tcPr>
          <w:p w:rsidR="00F73BD1" w:rsidRPr="00A438C1" w:rsidRDefault="00F73BD1" w:rsidP="00F73BD1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Alejandro Gamero</w:t>
            </w:r>
          </w:p>
        </w:tc>
        <w:tc>
          <w:tcPr>
            <w:tcW w:w="3073" w:type="dxa"/>
            <w:vAlign w:val="center"/>
          </w:tcPr>
          <w:p w:rsidR="00F73BD1" w:rsidRPr="00694A3A" w:rsidRDefault="00F73BD1" w:rsidP="00F7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Casos de Uso</w:t>
            </w:r>
          </w:p>
        </w:tc>
        <w:tc>
          <w:tcPr>
            <w:tcW w:w="3074" w:type="dxa"/>
          </w:tcPr>
          <w:p w:rsidR="00F73BD1" w:rsidRPr="00694A3A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2</w:t>
            </w:r>
          </w:p>
        </w:tc>
      </w:tr>
      <w:tr w:rsidR="00F73BD1" w:rsidRPr="00694A3A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</w:tcPr>
          <w:p w:rsidR="00F73BD1" w:rsidRPr="00694A3A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Tests</w:t>
            </w:r>
          </w:p>
        </w:tc>
        <w:tc>
          <w:tcPr>
            <w:tcW w:w="3074" w:type="dxa"/>
          </w:tcPr>
          <w:p w:rsidR="00F73BD1" w:rsidRPr="00694A3A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1</w:t>
            </w:r>
          </w:p>
        </w:tc>
      </w:tr>
      <w:tr w:rsidR="00F73BD1" w:rsidRPr="00694A3A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</w:tcPr>
          <w:p w:rsidR="00F73BD1" w:rsidRPr="00694A3A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Sesiones de Formación</w:t>
            </w:r>
          </w:p>
        </w:tc>
        <w:tc>
          <w:tcPr>
            <w:tcW w:w="3074" w:type="dxa"/>
          </w:tcPr>
          <w:p w:rsidR="00F73BD1" w:rsidRPr="00694A3A" w:rsidRDefault="00F73BD1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6</w:t>
            </w:r>
          </w:p>
        </w:tc>
      </w:tr>
      <w:tr w:rsidR="00F73BD1" w:rsidRPr="00694A3A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</w:tcPr>
          <w:p w:rsidR="00F73BD1" w:rsidRPr="00A438C1" w:rsidRDefault="00F73BD1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</w:tcPr>
          <w:p w:rsidR="00F73BD1" w:rsidRPr="00694A3A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 w:rsidRPr="00694A3A"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Total</w:t>
            </w:r>
          </w:p>
        </w:tc>
        <w:tc>
          <w:tcPr>
            <w:tcW w:w="3074" w:type="dxa"/>
          </w:tcPr>
          <w:p w:rsidR="00F73BD1" w:rsidRPr="00FB5B1F" w:rsidRDefault="00F73BD1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b/>
                <w:color w:val="auto"/>
                <w:w w:val="98"/>
                <w:sz w:val="26"/>
              </w:rPr>
            </w:pPr>
            <w:r w:rsidRPr="00FB5B1F"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9</w:t>
            </w:r>
          </w:p>
        </w:tc>
      </w:tr>
      <w:tr w:rsidR="00FB5B1F" w:rsidRPr="00694A3A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 w:val="restart"/>
            <w:vAlign w:val="center"/>
          </w:tcPr>
          <w:p w:rsidR="00FB5B1F" w:rsidRPr="00A438C1" w:rsidRDefault="00FB5B1F" w:rsidP="00FB5B1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Julio Troncoso</w:t>
            </w:r>
          </w:p>
        </w:tc>
        <w:tc>
          <w:tcPr>
            <w:tcW w:w="3073" w:type="dxa"/>
          </w:tcPr>
          <w:p w:rsidR="00FB5B1F" w:rsidRPr="00694A3A" w:rsidRDefault="00FB5B1F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Dashboard</w:t>
            </w:r>
          </w:p>
        </w:tc>
        <w:tc>
          <w:tcPr>
            <w:tcW w:w="3074" w:type="dxa"/>
          </w:tcPr>
          <w:p w:rsidR="00FB5B1F" w:rsidRPr="00694A3A" w:rsidRDefault="00FB5B1F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7</w:t>
            </w:r>
          </w:p>
        </w:tc>
      </w:tr>
      <w:tr w:rsidR="00FB5B1F" w:rsidRPr="00694A3A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</w:tcPr>
          <w:p w:rsidR="00FB5B1F" w:rsidRPr="00A438C1" w:rsidRDefault="00FB5B1F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</w:tcPr>
          <w:p w:rsidR="00FB5B1F" w:rsidRPr="00694A3A" w:rsidRDefault="00FB5B1F" w:rsidP="00F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Sesiones de Formación</w:t>
            </w:r>
          </w:p>
        </w:tc>
        <w:tc>
          <w:tcPr>
            <w:tcW w:w="3074" w:type="dxa"/>
            <w:vAlign w:val="center"/>
          </w:tcPr>
          <w:p w:rsidR="00FB5B1F" w:rsidRPr="00694A3A" w:rsidRDefault="00FB5B1F" w:rsidP="00FB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6</w:t>
            </w:r>
          </w:p>
        </w:tc>
      </w:tr>
      <w:tr w:rsidR="00FB5B1F" w:rsidRPr="00694A3A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</w:tcPr>
          <w:p w:rsidR="00FB5B1F" w:rsidRPr="00A438C1" w:rsidRDefault="00FB5B1F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</w:tcPr>
          <w:p w:rsidR="00FB5B1F" w:rsidRPr="00694A3A" w:rsidRDefault="00FB5B1F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 w:rsidRPr="00694A3A"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Total</w:t>
            </w:r>
          </w:p>
        </w:tc>
        <w:tc>
          <w:tcPr>
            <w:tcW w:w="3074" w:type="dxa"/>
            <w:vAlign w:val="center"/>
          </w:tcPr>
          <w:p w:rsidR="00FB5B1F" w:rsidRPr="00FB5B1F" w:rsidRDefault="00FB5B1F" w:rsidP="00FB5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b/>
                <w:color w:val="auto"/>
                <w:w w:val="98"/>
                <w:sz w:val="26"/>
              </w:rPr>
            </w:pPr>
            <w:r w:rsidRPr="00FB5B1F"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13</w:t>
            </w:r>
          </w:p>
        </w:tc>
      </w:tr>
      <w:tr w:rsidR="00FB5B1F" w:rsidRPr="00694A3A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 w:val="restart"/>
            <w:vAlign w:val="center"/>
          </w:tcPr>
          <w:p w:rsidR="00FB5B1F" w:rsidRPr="00A438C1" w:rsidRDefault="00FB5B1F" w:rsidP="00FB5B1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Álvaro Martín</w:t>
            </w:r>
          </w:p>
        </w:tc>
        <w:tc>
          <w:tcPr>
            <w:tcW w:w="3073" w:type="dxa"/>
            <w:vAlign w:val="center"/>
          </w:tcPr>
          <w:p w:rsidR="00FB5B1F" w:rsidRPr="00694A3A" w:rsidRDefault="00AD68B4" w:rsidP="00FB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Modelo Conceptual</w:t>
            </w:r>
          </w:p>
        </w:tc>
        <w:tc>
          <w:tcPr>
            <w:tcW w:w="3074" w:type="dxa"/>
            <w:vAlign w:val="center"/>
          </w:tcPr>
          <w:p w:rsidR="00FB5B1F" w:rsidRPr="00694A3A" w:rsidRDefault="00AD68B4" w:rsidP="00FB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0.5</w:t>
            </w:r>
          </w:p>
        </w:tc>
      </w:tr>
      <w:tr w:rsidR="00FB5B1F" w:rsidRPr="00694A3A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B5B1F" w:rsidRPr="00A438C1" w:rsidRDefault="00FB5B1F" w:rsidP="00FB5B1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B5B1F" w:rsidRPr="00694A3A" w:rsidRDefault="00AD68B4" w:rsidP="00FB5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Dominio Java</w:t>
            </w:r>
          </w:p>
        </w:tc>
        <w:tc>
          <w:tcPr>
            <w:tcW w:w="3074" w:type="dxa"/>
            <w:vAlign w:val="center"/>
          </w:tcPr>
          <w:p w:rsidR="00FB5B1F" w:rsidRPr="00694A3A" w:rsidRDefault="00AD68B4" w:rsidP="00FB5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0.5</w:t>
            </w:r>
          </w:p>
        </w:tc>
      </w:tr>
      <w:tr w:rsidR="00AD68B4" w:rsidRPr="00694A3A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AD68B4" w:rsidRPr="00A438C1" w:rsidRDefault="00AD68B4" w:rsidP="00FB5B1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AD68B4" w:rsidRDefault="00AD68B4" w:rsidP="00FB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Casos de Uso</w:t>
            </w:r>
          </w:p>
        </w:tc>
        <w:tc>
          <w:tcPr>
            <w:tcW w:w="3074" w:type="dxa"/>
            <w:vAlign w:val="center"/>
          </w:tcPr>
          <w:p w:rsidR="00AD68B4" w:rsidRDefault="00AD68B4" w:rsidP="00FB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4</w:t>
            </w:r>
          </w:p>
        </w:tc>
      </w:tr>
      <w:tr w:rsidR="00AD68B4" w:rsidRPr="00694A3A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AD68B4" w:rsidRPr="00A438C1" w:rsidRDefault="00AD68B4" w:rsidP="00FB5B1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AD68B4" w:rsidRDefault="00AD68B4" w:rsidP="00FB5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A+</w:t>
            </w:r>
          </w:p>
        </w:tc>
        <w:tc>
          <w:tcPr>
            <w:tcW w:w="3074" w:type="dxa"/>
            <w:vAlign w:val="center"/>
          </w:tcPr>
          <w:p w:rsidR="00AD68B4" w:rsidRDefault="00AD68B4" w:rsidP="00FB5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2</w:t>
            </w:r>
          </w:p>
        </w:tc>
      </w:tr>
      <w:tr w:rsidR="00AD68B4" w:rsidRPr="00694A3A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AD68B4" w:rsidRPr="00A438C1" w:rsidRDefault="00AD68B4" w:rsidP="00FB5B1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AD68B4" w:rsidRDefault="00AD68B4" w:rsidP="00FB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A++</w:t>
            </w:r>
          </w:p>
        </w:tc>
        <w:tc>
          <w:tcPr>
            <w:tcW w:w="3074" w:type="dxa"/>
            <w:vAlign w:val="center"/>
          </w:tcPr>
          <w:p w:rsidR="00AD68B4" w:rsidRDefault="00AD68B4" w:rsidP="00FB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2</w:t>
            </w:r>
          </w:p>
        </w:tc>
      </w:tr>
      <w:tr w:rsidR="00AD68B4" w:rsidRPr="00694A3A" w:rsidTr="00FB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AD68B4" w:rsidRPr="00A438C1" w:rsidRDefault="00AD68B4" w:rsidP="00FB5B1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AD68B4" w:rsidRDefault="00AD68B4" w:rsidP="00FB5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Sesiones de Formación</w:t>
            </w:r>
          </w:p>
        </w:tc>
        <w:tc>
          <w:tcPr>
            <w:tcW w:w="3074" w:type="dxa"/>
            <w:vAlign w:val="center"/>
          </w:tcPr>
          <w:p w:rsidR="00AD68B4" w:rsidRDefault="00AD68B4" w:rsidP="00FB5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6</w:t>
            </w:r>
          </w:p>
        </w:tc>
      </w:tr>
      <w:tr w:rsidR="00FB5B1F" w:rsidRPr="00FB5B1F" w:rsidTr="00FB5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FB5B1F" w:rsidRPr="00A438C1" w:rsidRDefault="00FB5B1F" w:rsidP="00FB5B1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FB5B1F" w:rsidRPr="00694A3A" w:rsidRDefault="00FB5B1F" w:rsidP="00FB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 w:rsidRPr="00694A3A"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Total</w:t>
            </w:r>
          </w:p>
        </w:tc>
        <w:tc>
          <w:tcPr>
            <w:tcW w:w="3074" w:type="dxa"/>
            <w:vAlign w:val="center"/>
          </w:tcPr>
          <w:p w:rsidR="00FB5B1F" w:rsidRPr="00FB5B1F" w:rsidRDefault="00AD68B4" w:rsidP="00FB5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b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15</w:t>
            </w:r>
          </w:p>
        </w:tc>
      </w:tr>
    </w:tbl>
    <w:p w:rsidR="00AD68B4" w:rsidRDefault="00AD68B4" w:rsidP="00AD68B4">
      <w:pPr>
        <w:rPr>
          <w:rFonts w:ascii="Perpetua" w:eastAsia="Perpetua" w:hAnsi="Perpetua"/>
          <w:b/>
          <w:color w:val="FFFFFF"/>
          <w:w w:val="98"/>
          <w:sz w:val="26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073"/>
        <w:gridCol w:w="3073"/>
        <w:gridCol w:w="3074"/>
      </w:tblGrid>
      <w:tr w:rsidR="00AD68B4" w:rsidTr="00AD6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:rsidR="00AD68B4" w:rsidRPr="00A438C1" w:rsidRDefault="00AD68B4" w:rsidP="006D2CEF">
            <w:pPr>
              <w:jc w:val="center"/>
              <w:rPr>
                <w:rFonts w:ascii="Perpetua" w:eastAsia="Perpetua" w:hAnsi="Perpetua"/>
                <w:color w:val="FFFFFF"/>
                <w:w w:val="98"/>
                <w:sz w:val="26"/>
              </w:rPr>
            </w:pPr>
            <w:r w:rsidRPr="00A438C1">
              <w:rPr>
                <w:rFonts w:ascii="Perpetua" w:eastAsia="Perpetua" w:hAnsi="Perpetua"/>
                <w:color w:val="FFFFFF"/>
                <w:w w:val="98"/>
                <w:sz w:val="26"/>
              </w:rPr>
              <w:t>Nombre</w:t>
            </w:r>
          </w:p>
        </w:tc>
        <w:tc>
          <w:tcPr>
            <w:tcW w:w="3073" w:type="dxa"/>
            <w:vAlign w:val="center"/>
          </w:tcPr>
          <w:p w:rsidR="00AD68B4" w:rsidRPr="00A438C1" w:rsidRDefault="00AD68B4" w:rsidP="006D2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FFFFFF"/>
                <w:w w:val="98"/>
                <w:sz w:val="26"/>
              </w:rPr>
            </w:pPr>
            <w:r>
              <w:rPr>
                <w:rFonts w:ascii="Perpetua" w:eastAsia="Perpetua" w:hAnsi="Perpetua"/>
                <w:color w:val="FFFFFF"/>
                <w:w w:val="98"/>
                <w:sz w:val="26"/>
              </w:rPr>
              <w:t>Actividad</w:t>
            </w:r>
          </w:p>
        </w:tc>
        <w:tc>
          <w:tcPr>
            <w:tcW w:w="3074" w:type="dxa"/>
            <w:vAlign w:val="center"/>
          </w:tcPr>
          <w:p w:rsidR="00AD68B4" w:rsidRPr="00A438C1" w:rsidRDefault="00AD68B4" w:rsidP="006D2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FFFFFF"/>
                <w:w w:val="98"/>
                <w:sz w:val="26"/>
              </w:rPr>
            </w:pPr>
            <w:r>
              <w:rPr>
                <w:rFonts w:ascii="Perpetua" w:eastAsia="Perpetua" w:hAnsi="Perpetua"/>
                <w:color w:val="FFFFFF"/>
                <w:w w:val="98"/>
                <w:sz w:val="26"/>
              </w:rPr>
              <w:t>Tiempo (horas)</w:t>
            </w:r>
          </w:p>
        </w:tc>
      </w:tr>
      <w:tr w:rsidR="00AD68B4" w:rsidTr="00AD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 w:val="restart"/>
            <w:vAlign w:val="center"/>
          </w:tcPr>
          <w:p w:rsidR="00AD68B4" w:rsidRPr="00A438C1" w:rsidRDefault="00AD68B4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Pablo Vázquez</w:t>
            </w:r>
          </w:p>
        </w:tc>
        <w:tc>
          <w:tcPr>
            <w:tcW w:w="3073" w:type="dxa"/>
            <w:vAlign w:val="center"/>
          </w:tcPr>
          <w:p w:rsidR="00AD68B4" w:rsidRPr="00694A3A" w:rsidRDefault="00AD68B4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Poblar base de datos</w:t>
            </w:r>
          </w:p>
        </w:tc>
        <w:tc>
          <w:tcPr>
            <w:tcW w:w="3074" w:type="dxa"/>
            <w:vAlign w:val="center"/>
          </w:tcPr>
          <w:p w:rsidR="00AD68B4" w:rsidRPr="00694A3A" w:rsidRDefault="00AD68B4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2</w:t>
            </w:r>
          </w:p>
        </w:tc>
      </w:tr>
      <w:tr w:rsidR="00AD68B4" w:rsidTr="00AD6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AD68B4" w:rsidRPr="00A438C1" w:rsidRDefault="00AD68B4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AD68B4" w:rsidRPr="00694A3A" w:rsidRDefault="00AD68B4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Test</w:t>
            </w:r>
          </w:p>
        </w:tc>
        <w:tc>
          <w:tcPr>
            <w:tcW w:w="3074" w:type="dxa"/>
            <w:vAlign w:val="center"/>
          </w:tcPr>
          <w:p w:rsidR="00AD68B4" w:rsidRPr="00694A3A" w:rsidRDefault="00AD68B4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5</w:t>
            </w:r>
          </w:p>
        </w:tc>
      </w:tr>
      <w:tr w:rsidR="00AD68B4" w:rsidTr="00AD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AD68B4" w:rsidRPr="00A438C1" w:rsidRDefault="00AD68B4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AD68B4" w:rsidRPr="00694A3A" w:rsidRDefault="00AD68B4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Sesiones de formación</w:t>
            </w:r>
          </w:p>
        </w:tc>
        <w:tc>
          <w:tcPr>
            <w:tcW w:w="3074" w:type="dxa"/>
            <w:vAlign w:val="center"/>
          </w:tcPr>
          <w:p w:rsidR="00AD68B4" w:rsidRPr="00694A3A" w:rsidRDefault="00AD68B4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4</w:t>
            </w:r>
          </w:p>
        </w:tc>
      </w:tr>
      <w:tr w:rsidR="00AD68B4" w:rsidTr="00AD6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  <w:vAlign w:val="center"/>
          </w:tcPr>
          <w:p w:rsidR="00AD68B4" w:rsidRPr="00A438C1" w:rsidRDefault="00AD68B4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  <w:vAlign w:val="center"/>
          </w:tcPr>
          <w:p w:rsidR="00AD68B4" w:rsidRPr="00694A3A" w:rsidRDefault="00AD68B4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b/>
                <w:color w:val="auto"/>
                <w:w w:val="98"/>
                <w:sz w:val="26"/>
              </w:rPr>
            </w:pPr>
            <w:r w:rsidRPr="00694A3A"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Total</w:t>
            </w:r>
          </w:p>
        </w:tc>
        <w:tc>
          <w:tcPr>
            <w:tcW w:w="3074" w:type="dxa"/>
            <w:vAlign w:val="center"/>
          </w:tcPr>
          <w:p w:rsidR="00AD68B4" w:rsidRPr="00FB5B1F" w:rsidRDefault="00AD68B4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b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11</w:t>
            </w:r>
          </w:p>
        </w:tc>
      </w:tr>
      <w:tr w:rsidR="00AD68B4" w:rsidRPr="00694A3A" w:rsidTr="00AD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 w:val="restart"/>
            <w:vAlign w:val="center"/>
          </w:tcPr>
          <w:p w:rsidR="00AD68B4" w:rsidRPr="00A438C1" w:rsidRDefault="00AD68B4" w:rsidP="00AD68B4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Andrés Villanueva</w:t>
            </w:r>
          </w:p>
        </w:tc>
        <w:tc>
          <w:tcPr>
            <w:tcW w:w="3073" w:type="dxa"/>
          </w:tcPr>
          <w:p w:rsidR="00AD68B4" w:rsidRPr="00694A3A" w:rsidRDefault="00AD68B4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Test</w:t>
            </w:r>
          </w:p>
        </w:tc>
        <w:tc>
          <w:tcPr>
            <w:tcW w:w="3074" w:type="dxa"/>
          </w:tcPr>
          <w:p w:rsidR="00AD68B4" w:rsidRPr="00694A3A" w:rsidRDefault="00AD68B4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12</w:t>
            </w:r>
          </w:p>
        </w:tc>
      </w:tr>
      <w:tr w:rsidR="00AD68B4" w:rsidRPr="00694A3A" w:rsidTr="00AD6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</w:tcPr>
          <w:p w:rsidR="00AD68B4" w:rsidRPr="00A438C1" w:rsidRDefault="00AD68B4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</w:tcPr>
          <w:p w:rsidR="00AD68B4" w:rsidRPr="00694A3A" w:rsidRDefault="00AD68B4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Sesiones de formación</w:t>
            </w:r>
          </w:p>
        </w:tc>
        <w:tc>
          <w:tcPr>
            <w:tcW w:w="3074" w:type="dxa"/>
          </w:tcPr>
          <w:p w:rsidR="00AD68B4" w:rsidRPr="00694A3A" w:rsidRDefault="00AD68B4" w:rsidP="006D2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color w:val="auto"/>
                <w:w w:val="98"/>
                <w:sz w:val="26"/>
              </w:rPr>
              <w:t>0</w:t>
            </w:r>
          </w:p>
        </w:tc>
      </w:tr>
      <w:tr w:rsidR="00AD68B4" w:rsidRPr="00694A3A" w:rsidTr="00AD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Merge/>
          </w:tcPr>
          <w:p w:rsidR="00AD68B4" w:rsidRPr="00A438C1" w:rsidRDefault="00AD68B4" w:rsidP="006D2CEF">
            <w:pPr>
              <w:jc w:val="center"/>
              <w:rPr>
                <w:rFonts w:ascii="Perpetua" w:eastAsia="Perpetua" w:hAnsi="Perpetua"/>
                <w:color w:val="auto"/>
                <w:w w:val="98"/>
                <w:sz w:val="26"/>
              </w:rPr>
            </w:pPr>
          </w:p>
        </w:tc>
        <w:tc>
          <w:tcPr>
            <w:tcW w:w="3073" w:type="dxa"/>
          </w:tcPr>
          <w:p w:rsidR="00AD68B4" w:rsidRPr="00694A3A" w:rsidRDefault="00AD68B4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 w:rsidRPr="00694A3A"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Total</w:t>
            </w:r>
          </w:p>
        </w:tc>
        <w:tc>
          <w:tcPr>
            <w:tcW w:w="3074" w:type="dxa"/>
          </w:tcPr>
          <w:p w:rsidR="00AD68B4" w:rsidRPr="00694A3A" w:rsidRDefault="00AD68B4" w:rsidP="006D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eastAsia="Perpetua" w:hAnsi="Perpetua"/>
                <w:color w:val="auto"/>
                <w:w w:val="98"/>
                <w:sz w:val="26"/>
              </w:rPr>
            </w:pPr>
            <w:r>
              <w:rPr>
                <w:rFonts w:ascii="Perpetua" w:eastAsia="Perpetua" w:hAnsi="Perpetua"/>
                <w:b/>
                <w:color w:val="auto"/>
                <w:w w:val="98"/>
                <w:sz w:val="26"/>
              </w:rPr>
              <w:t>12</w:t>
            </w:r>
          </w:p>
        </w:tc>
      </w:tr>
    </w:tbl>
    <w:p w:rsidR="00F73BD1" w:rsidRDefault="00F73BD1" w:rsidP="00F73BD1"/>
    <w:p w:rsidR="003C01BE" w:rsidRDefault="003C01BE" w:rsidP="00F73BD1"/>
    <w:p w:rsidR="003C01BE" w:rsidRDefault="003C01BE" w:rsidP="003C01BE">
      <w:pPr>
        <w:spacing w:line="239" w:lineRule="auto"/>
        <w:rPr>
          <w:rFonts w:ascii="Franklin Gothic Book" w:eastAsia="Franklin Gothic Book" w:hAnsi="Franklin Gothic Book"/>
          <w:b/>
          <w:color w:val="9D3511"/>
          <w:sz w:val="28"/>
        </w:rPr>
      </w:pPr>
      <w:r>
        <w:rPr>
          <w:rFonts w:ascii="Franklin Gothic Book" w:eastAsia="Franklin Gothic Book" w:hAnsi="Franklin Gothic Book"/>
          <w:b/>
          <w:color w:val="9D3511"/>
          <w:sz w:val="28"/>
        </w:rPr>
        <w:t xml:space="preserve">COSTES </w:t>
      </w:r>
    </w:p>
    <w:p w:rsidR="003C01BE" w:rsidRDefault="003C01BE" w:rsidP="003C01BE">
      <w:pPr>
        <w:spacing w:line="239" w:lineRule="auto"/>
        <w:rPr>
          <w:rFonts w:ascii="Perpetua" w:eastAsia="Perpetua" w:hAnsi="Perpetua"/>
          <w:b/>
          <w:sz w:val="32"/>
        </w:rPr>
      </w:pPr>
      <w:r>
        <w:rPr>
          <w:rFonts w:ascii="Perpetua" w:eastAsia="Perpetua" w:hAnsi="Perpetua"/>
          <w:b/>
          <w:sz w:val="32"/>
        </w:rPr>
        <w:t>T</w:t>
      </w:r>
      <w:r>
        <w:rPr>
          <w:rFonts w:ascii="Perpetua" w:eastAsia="Perpetua" w:hAnsi="Perpetua"/>
          <w:b/>
          <w:sz w:val="32"/>
        </w:rPr>
        <w:t xml:space="preserve">otal de horas de proyecto: </w:t>
      </w:r>
      <w:r>
        <w:rPr>
          <w:rFonts w:ascii="Perpetua" w:eastAsia="Perpetua" w:hAnsi="Perpetua"/>
          <w:b/>
          <w:sz w:val="32"/>
        </w:rPr>
        <w:t>75</w:t>
      </w:r>
      <w:r>
        <w:rPr>
          <w:rFonts w:ascii="Perpetua" w:eastAsia="Perpetua" w:hAnsi="Perpetua"/>
          <w:b/>
          <w:sz w:val="32"/>
        </w:rPr>
        <w:t xml:space="preserve"> horas</w:t>
      </w:r>
    </w:p>
    <w:p w:rsidR="003C01BE" w:rsidRDefault="003C01BE" w:rsidP="003C01BE">
      <w:pPr>
        <w:spacing w:line="216" w:lineRule="exact"/>
        <w:rPr>
          <w:rFonts w:ascii="Times New Roman" w:eastAsia="Times New Roman" w:hAnsi="Times New Roman"/>
        </w:rPr>
      </w:pPr>
    </w:p>
    <w:p w:rsidR="003C01BE" w:rsidRDefault="003C01BE" w:rsidP="003C01BE">
      <w:pPr>
        <w:spacing w:line="0" w:lineRule="atLeast"/>
        <w:rPr>
          <w:rFonts w:ascii="Perpetua" w:eastAsia="Perpetua" w:hAnsi="Perpetua"/>
          <w:b/>
          <w:sz w:val="32"/>
        </w:rPr>
      </w:pPr>
      <w:r>
        <w:rPr>
          <w:rFonts w:ascii="Perpetua" w:eastAsia="Perpetua" w:hAnsi="Perpetua"/>
          <w:b/>
          <w:sz w:val="32"/>
        </w:rPr>
        <w:t>Coste de horas de proyecto: 75*13€/h = 975</w:t>
      </w:r>
      <w:r>
        <w:rPr>
          <w:rFonts w:ascii="Perpetua" w:eastAsia="Perpetua" w:hAnsi="Perpetua"/>
          <w:b/>
          <w:sz w:val="32"/>
        </w:rPr>
        <w:t>€</w:t>
      </w:r>
    </w:p>
    <w:p w:rsidR="003C01BE" w:rsidRDefault="003C01BE" w:rsidP="003C01BE">
      <w:pPr>
        <w:spacing w:line="215" w:lineRule="exact"/>
        <w:rPr>
          <w:rFonts w:ascii="Times New Roman" w:eastAsia="Times New Roman" w:hAnsi="Times New Roman"/>
        </w:rPr>
      </w:pPr>
    </w:p>
    <w:p w:rsidR="003C01BE" w:rsidRDefault="003C01BE" w:rsidP="003C01BE">
      <w:pPr>
        <w:spacing w:line="0" w:lineRule="atLeast"/>
        <w:rPr>
          <w:rFonts w:ascii="Perpetua" w:eastAsia="Perpetua" w:hAnsi="Perpetua"/>
          <w:b/>
          <w:sz w:val="32"/>
        </w:rPr>
      </w:pPr>
      <w:r>
        <w:rPr>
          <w:rFonts w:ascii="Perpetua" w:eastAsia="Perpetua" w:hAnsi="Perpetua"/>
          <w:b/>
          <w:sz w:val="32"/>
        </w:rPr>
        <w:t>Costes de Empresa e I</w:t>
      </w:r>
      <w:r>
        <w:rPr>
          <w:rFonts w:ascii="Perpetua" w:eastAsia="Perpetua" w:hAnsi="Perpetua"/>
          <w:b/>
          <w:sz w:val="32"/>
        </w:rPr>
        <w:t>mpuestos: 1</w:t>
      </w:r>
      <w:r>
        <w:rPr>
          <w:rFonts w:ascii="Perpetua" w:eastAsia="Perpetua" w:hAnsi="Perpetua"/>
          <w:b/>
          <w:sz w:val="32"/>
        </w:rPr>
        <w:t>000€</w:t>
      </w:r>
    </w:p>
    <w:p w:rsidR="003C01BE" w:rsidRDefault="003C01BE" w:rsidP="003C01BE">
      <w:pPr>
        <w:spacing w:line="214" w:lineRule="exact"/>
        <w:rPr>
          <w:rFonts w:ascii="Times New Roman" w:eastAsia="Times New Roman" w:hAnsi="Times New Roman"/>
        </w:rPr>
      </w:pPr>
    </w:p>
    <w:p w:rsidR="003C01BE" w:rsidRDefault="003C01BE" w:rsidP="003C01BE">
      <w:pPr>
        <w:spacing w:line="0" w:lineRule="atLeast"/>
        <w:rPr>
          <w:rFonts w:ascii="Perpetua" w:eastAsia="Perpetua" w:hAnsi="Perpetua"/>
          <w:b/>
          <w:sz w:val="40"/>
        </w:rPr>
      </w:pPr>
      <w:r>
        <w:rPr>
          <w:rFonts w:ascii="Perpetua" w:eastAsia="Perpetua" w:hAnsi="Perpetua"/>
          <w:b/>
          <w:sz w:val="40"/>
        </w:rPr>
        <w:t xml:space="preserve">Costes Totales : </w:t>
      </w:r>
      <w:r>
        <w:rPr>
          <w:rFonts w:ascii="Perpetua" w:eastAsia="Perpetua" w:hAnsi="Perpetua"/>
          <w:b/>
          <w:sz w:val="40"/>
        </w:rPr>
        <w:t>1975</w:t>
      </w:r>
      <w:r>
        <w:rPr>
          <w:rFonts w:ascii="Perpetua" w:eastAsia="Perpetua" w:hAnsi="Perpetua"/>
          <w:b/>
          <w:sz w:val="40"/>
        </w:rPr>
        <w:t>€</w:t>
      </w:r>
    </w:p>
    <w:p w:rsidR="003C01BE" w:rsidRDefault="003C01BE" w:rsidP="003C01BE">
      <w:pPr>
        <w:spacing w:line="238" w:lineRule="exact"/>
        <w:rPr>
          <w:rFonts w:ascii="Times New Roman" w:eastAsia="Times New Roman" w:hAnsi="Times New Roman"/>
        </w:rPr>
      </w:pPr>
    </w:p>
    <w:p w:rsidR="003C01BE" w:rsidRDefault="003C01BE" w:rsidP="003C01BE">
      <w:pPr>
        <w:spacing w:line="271" w:lineRule="auto"/>
        <w:rPr>
          <w:rFonts w:ascii="Perpetua" w:eastAsia="Perpetua" w:hAnsi="Perpetua"/>
          <w:b/>
          <w:sz w:val="40"/>
        </w:rPr>
      </w:pPr>
      <w:r>
        <w:rPr>
          <w:rFonts w:ascii="Perpetua" w:eastAsia="Perpetua" w:hAnsi="Perpetua"/>
          <w:b/>
          <w:sz w:val="40"/>
        </w:rPr>
        <w:t xml:space="preserve">Amortización: </w:t>
      </w:r>
      <w:r>
        <w:rPr>
          <w:rFonts w:ascii="Perpetua" w:eastAsia="Perpetua" w:hAnsi="Perpetua"/>
          <w:b/>
          <w:sz w:val="40"/>
        </w:rPr>
        <w:t>1975</w:t>
      </w:r>
      <w:r>
        <w:rPr>
          <w:rFonts w:ascii="Perpetua" w:eastAsia="Perpetua" w:hAnsi="Perpetua"/>
          <w:b/>
          <w:sz w:val="40"/>
        </w:rPr>
        <w:t xml:space="preserve">/328.75 = </w:t>
      </w:r>
      <w:r>
        <w:rPr>
          <w:rFonts w:ascii="Perpetua" w:eastAsia="Perpetua" w:hAnsi="Perpetua"/>
          <w:b/>
          <w:sz w:val="40"/>
        </w:rPr>
        <w:t>6</w:t>
      </w:r>
      <w:r>
        <w:rPr>
          <w:rFonts w:ascii="Perpetua" w:eastAsia="Perpetua" w:hAnsi="Perpetua"/>
          <w:b/>
          <w:sz w:val="40"/>
        </w:rPr>
        <w:t xml:space="preserve"> (veces el gasto original en beneficio)</w:t>
      </w:r>
    </w:p>
    <w:p w:rsidR="003C01BE" w:rsidRDefault="003C01BE" w:rsidP="003C01BE">
      <w:pPr>
        <w:spacing w:line="271" w:lineRule="auto"/>
        <w:rPr>
          <w:rFonts w:ascii="Perpetua" w:eastAsia="Perpetua" w:hAnsi="Perpetua"/>
          <w:b/>
          <w:sz w:val="40"/>
        </w:rPr>
      </w:pPr>
      <w:r>
        <w:rPr>
          <w:rFonts w:ascii="Perpetua" w:eastAsia="Perpetua" w:hAnsi="Perpetua"/>
          <w:b/>
          <w:sz w:val="44"/>
          <w:u w:val="single"/>
        </w:rPr>
        <w:t>BENEFICIO NETO:</w:t>
      </w:r>
      <w:r>
        <w:rPr>
          <w:rFonts w:ascii="Perpetua" w:eastAsia="Perpetua" w:hAnsi="Perpetua"/>
          <w:b/>
          <w:sz w:val="44"/>
        </w:rPr>
        <w:t xml:space="preserve"> </w:t>
      </w:r>
      <w:r>
        <w:rPr>
          <w:rFonts w:ascii="Perpetua" w:eastAsia="Perpetua" w:hAnsi="Perpetua"/>
          <w:b/>
          <w:sz w:val="44"/>
        </w:rPr>
        <w:t>1646</w:t>
      </w:r>
      <w:r>
        <w:rPr>
          <w:rFonts w:ascii="Perpetua" w:eastAsia="Perpetua" w:hAnsi="Perpetua"/>
          <w:b/>
          <w:sz w:val="44"/>
        </w:rPr>
        <w:t>.25 €</w:t>
      </w:r>
    </w:p>
    <w:p w:rsidR="003C01BE" w:rsidRDefault="003C01BE" w:rsidP="003C01BE">
      <w:pPr>
        <w:spacing w:line="200" w:lineRule="exact"/>
        <w:rPr>
          <w:rFonts w:ascii="Times New Roman" w:eastAsia="Times New Roman" w:hAnsi="Times New Roman"/>
        </w:rPr>
      </w:pPr>
      <w:bookmarkStart w:id="0" w:name="_GoBack"/>
      <w:bookmarkEnd w:id="0"/>
    </w:p>
    <w:sectPr w:rsidR="003C01BE" w:rsidSect="009F0397">
      <w:footerReference w:type="even" r:id="rId11"/>
      <w:footerReference w:type="default" r:id="rId12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1F2" w:rsidRDefault="004B11F2">
      <w:pPr>
        <w:spacing w:after="0" w:line="240" w:lineRule="auto"/>
      </w:pPr>
      <w:r>
        <w:separator/>
      </w:r>
    </w:p>
  </w:endnote>
  <w:endnote w:type="continuationSeparator" w:id="0">
    <w:p w:rsidR="004B11F2" w:rsidRDefault="004B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97" w:rsidRDefault="003C01B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11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4B11F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-1086450505"/>
                              <w:placeholder>
                                <w:docPart w:val="36325CD707504CD5824B28BDAD69CBD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572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Informe de Costes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201965362"/>
                              <w:placeholder>
                                <w:docPart w:val="F5E5FF596FF5489DBC4165760C677F11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28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7572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28/03/2017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:rsidR="009F0397" w:rsidRDefault="004B11F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-1086450505"/>
                        <w:placeholder>
                          <w:docPart w:val="36325CD707504CD5824B28BDAD69CBD6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7572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Informe de Costes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201965362"/>
                        <w:placeholder>
                          <w:docPart w:val="F5E5FF596FF5489DBC4165760C677F11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3-28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7572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28/03/2017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7215" cy="10031095"/>
              <wp:effectExtent l="12700" t="6350" r="13335" b="11430"/>
              <wp:wrapNone/>
              <wp:docPr id="10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7215" cy="100310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9A96480" id="AutoShape 24" o:spid="_x0000_s1026" style="position:absolute;margin-left:0;margin-top:0;width:545.45pt;height:789.8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8255" t="4445" r="4445" b="8255"/>
              <wp:wrapNone/>
              <wp:docPr id="9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4B11F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C01BE" w:rsidRPr="003C01B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5fjQIAACs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MieTl+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9F0397" w:rsidRDefault="004B11F2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C01BE" w:rsidRPr="003C01B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97" w:rsidRDefault="003C01BE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8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4B11F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51434482"/>
                              <w:placeholder>
                                <w:docPart w:val="9DE8F3B538FF4F1183327446D4057F5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572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Informe de Costes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1363324653"/>
                              <w:placeholder>
                                <w:docPart w:val="97720EE985D34A00A3878540FD13F15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28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7572B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28/03/2017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oSAMVc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9F0397" w:rsidRDefault="004B11F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51434482"/>
                        <w:placeholder>
                          <w:docPart w:val="9DE8F3B538FF4F1183327446D4057F5F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7572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Informe de Costes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1363324653"/>
                        <w:placeholder>
                          <w:docPart w:val="97720EE985D34A00A3878540FD13F156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3-28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7572B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28/03/2017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7215" cy="10031095"/>
              <wp:effectExtent l="12700" t="6350" r="13335" b="11430"/>
              <wp:wrapNone/>
              <wp:docPr id="7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7215" cy="100310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9A8F48" id="AutoShape 20" o:spid="_x0000_s1026" style="position:absolute;margin-left:0;margin-top:0;width:545.45pt;height:789.8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0" t="4445" r="6350" b="8255"/>
              <wp:wrapNone/>
              <wp:docPr id="6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4B11F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C01BE" w:rsidRPr="003C01B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1J62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9F0397" w:rsidRDefault="004B11F2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C01BE" w:rsidRPr="003C01B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F0397" w:rsidRDefault="009F039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1F2" w:rsidRDefault="004B11F2">
      <w:pPr>
        <w:spacing w:after="0" w:line="240" w:lineRule="auto"/>
      </w:pPr>
      <w:r>
        <w:separator/>
      </w:r>
    </w:p>
  </w:footnote>
  <w:footnote w:type="continuationSeparator" w:id="0">
    <w:p w:rsidR="004B11F2" w:rsidRDefault="004B1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2B"/>
    <w:rsid w:val="001A409B"/>
    <w:rsid w:val="0037572B"/>
    <w:rsid w:val="003C01BE"/>
    <w:rsid w:val="00472DD2"/>
    <w:rsid w:val="004B11F2"/>
    <w:rsid w:val="0062203B"/>
    <w:rsid w:val="00694A3A"/>
    <w:rsid w:val="009F0397"/>
    <w:rsid w:val="00A438C1"/>
    <w:rsid w:val="00AD68B4"/>
    <w:rsid w:val="00F73BD1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243137"/>
  <w15:docId w15:val="{85652803-8B97-4F23-A366-2B216403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0397"/>
    <w:pPr>
      <w:spacing w:after="160"/>
    </w:pPr>
    <w:rPr>
      <w:rFonts w:eastAsiaTheme="minorEastAsia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39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F039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39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39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039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039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039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039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03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F039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9F039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F039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9F039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397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9F039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F0397"/>
    <w:rPr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9F039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39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397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9F039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9F039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9F039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397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9F039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F039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9F039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9F039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F039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9F039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9F039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9F039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39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9F0397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9F0397"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9F0397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9F0397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9F0397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9F0397"/>
    <w:pPr>
      <w:numPr>
        <w:numId w:val="15"/>
      </w:numPr>
      <w:spacing w:after="0"/>
    </w:pPr>
  </w:style>
  <w:style w:type="paragraph" w:styleId="Sinespaciado">
    <w:name w:val="No Spacing"/>
    <w:basedOn w:val="Normal"/>
    <w:uiPriority w:val="1"/>
    <w:qFormat/>
    <w:rsid w:val="009F039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F0397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9F0397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0397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9F039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9F039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9F0397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9F0397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semiHidden/>
    <w:unhideWhenUsed/>
    <w:rsid w:val="009F0397"/>
    <w:rPr>
      <w:color w:val="CC9900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F73BD1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\AppData\Roaming\Microsoft\Templates\Informe%20(dise&#241;o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E08302D8124CD985CE0376B36D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10DE-5D4A-424E-92C6-CE24FFCBC215}"/>
      </w:docPartPr>
      <w:docPartBody>
        <w:p w:rsidR="00000000" w:rsidRDefault="006F4CFB">
          <w:pPr>
            <w:pStyle w:val="B1E08302D8124CD985CE0376B36D7AEB"/>
          </w:pPr>
          <w:r>
            <w:t>[Escriba el título del documento]</w:t>
          </w:r>
        </w:p>
      </w:docPartBody>
    </w:docPart>
    <w:docPart>
      <w:docPartPr>
        <w:name w:val="662490EA20094E1E99755118E86F5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B897-6BB6-42C9-BB11-CEA833C6A532}"/>
      </w:docPartPr>
      <w:docPartBody>
        <w:p w:rsidR="00000000" w:rsidRDefault="006F4CFB">
          <w:pPr>
            <w:pStyle w:val="662490EA20094E1E99755118E86F5514"/>
          </w:pPr>
          <w:r>
            <w:t>[Escriba el subtítulo del documento]</w:t>
          </w:r>
        </w:p>
      </w:docPartBody>
    </w:docPart>
    <w:docPart>
      <w:docPartPr>
        <w:name w:val="36117249558D41E58F9B2E65D2035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423FB-CF04-434B-A831-4B1318A312C0}"/>
      </w:docPartPr>
      <w:docPartBody>
        <w:p w:rsidR="00000000" w:rsidRDefault="006F4CFB">
          <w:pPr>
            <w:pStyle w:val="36117249558D41E58F9B2E65D20350E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2DA323D86A474E7B9E9651BDA276F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1A635-D109-4480-B9FA-22582A9D1D2B}"/>
      </w:docPartPr>
      <w:docPartBody>
        <w:p w:rsidR="00000000" w:rsidRDefault="006F4CFB">
          <w:pPr>
            <w:pStyle w:val="2DA323D86A474E7B9E9651BDA276FADE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  <w:docPart>
      <w:docPartPr>
        <w:name w:val="36325CD707504CD5824B28BDAD69C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FC01F-4B60-4A04-BB27-F05A018AC520}"/>
      </w:docPartPr>
      <w:docPartBody>
        <w:p w:rsidR="00000000" w:rsidRDefault="006F4CFB">
          <w:pPr>
            <w:pStyle w:val="36325CD707504CD5824B28BDAD69CBD6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[Escriba el título del documento]</w:t>
          </w:r>
        </w:p>
      </w:docPartBody>
    </w:docPart>
    <w:docPart>
      <w:docPartPr>
        <w:name w:val="F5E5FF596FF5489DBC4165760C677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4FA5C-B818-49B6-B454-DD20F6685288}"/>
      </w:docPartPr>
      <w:docPartBody>
        <w:p w:rsidR="00000000" w:rsidRDefault="006F4CFB">
          <w:pPr>
            <w:pStyle w:val="F5E5FF596FF5489DBC4165760C677F1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FB"/>
    <w:rsid w:val="006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E08302D8124CD985CE0376B36D7AEB">
    <w:name w:val="B1E08302D8124CD985CE0376B36D7AEB"/>
  </w:style>
  <w:style w:type="paragraph" w:customStyle="1" w:styleId="662490EA20094E1E99755118E86F5514">
    <w:name w:val="662490EA20094E1E99755118E86F5514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6117249558D41E58F9B2E65D20350E6">
    <w:name w:val="36117249558D41E58F9B2E65D20350E6"/>
  </w:style>
  <w:style w:type="paragraph" w:customStyle="1" w:styleId="2DA323D86A474E7B9E9651BDA276FADE">
    <w:name w:val="2DA323D86A474E7B9E9651BDA276FADE"/>
  </w:style>
  <w:style w:type="paragraph" w:customStyle="1" w:styleId="5311E609B5644D878D4537028318D129">
    <w:name w:val="5311E609B5644D878D4537028318D129"/>
  </w:style>
  <w:style w:type="paragraph" w:customStyle="1" w:styleId="A0049914B4764CC68CFE845C63A9BD0E">
    <w:name w:val="A0049914B4764CC68CFE845C63A9BD0E"/>
  </w:style>
  <w:style w:type="paragraph" w:customStyle="1" w:styleId="4A21BBA29FED40B8A0C83FFC678F364E">
    <w:name w:val="4A21BBA29FED40B8A0C83FFC678F364E"/>
  </w:style>
  <w:style w:type="paragraph" w:customStyle="1" w:styleId="72EE9F5F16024C959B8019BD8D0FF1C5">
    <w:name w:val="72EE9F5F16024C959B8019BD8D0FF1C5"/>
  </w:style>
  <w:style w:type="paragraph" w:customStyle="1" w:styleId="36325CD707504CD5824B28BDAD69CBD6">
    <w:name w:val="36325CD707504CD5824B28BDAD69CBD6"/>
  </w:style>
  <w:style w:type="paragraph" w:customStyle="1" w:styleId="F5E5FF596FF5489DBC4165760C677F11">
    <w:name w:val="F5E5FF596FF5489DBC4165760C677F11"/>
  </w:style>
  <w:style w:type="paragraph" w:customStyle="1" w:styleId="9DE8F3B538FF4F1183327446D4057F5F">
    <w:name w:val="9DE8F3B538FF4F1183327446D4057F5F"/>
  </w:style>
  <w:style w:type="paragraph" w:customStyle="1" w:styleId="97720EE985D34A00A3878540FD13F156">
    <w:name w:val="97720EE985D34A00A3878540FD13F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emplateProperties xmlns="urn:microsoft.template.properties">
  <_Version/>
  <_LCID/>
</templat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CoverPageProperties xmlns="http://schemas.microsoft.com/office/2006/coverPageProps">
  <PublishDate>2017-03-28T00:00:00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2.xml><?xml version="1.0" encoding="utf-8"?>
<ds:datastoreItem xmlns:ds="http://schemas.openxmlformats.org/officeDocument/2006/customXml" ds:itemID="{E88D2394-B29D-485B-8B5C-BDA6FBEA2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Equidad).dotx</Template>
  <TotalTime>83</TotalTime>
  <Pages>4</Pages>
  <Words>191</Words>
  <Characters>1054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Report (Equity theme)</vt:lpstr>
      <vt:lpstr/>
      <vt:lpstr>    Heading 2</vt:lpstr>
      <vt:lpstr>        Heading 3</vt:lpstr>
    </vt:vector>
  </TitlesOfParts>
  <Company>D&amp;T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>Acme Car’n Go</dc:subject>
  <dc:creator>Alberto Bujalance Muñoz</dc:creator>
  <cp:keywords/>
  <dc:description/>
  <cp:lastModifiedBy>Alberto Bujalance Muñoz</cp:lastModifiedBy>
  <cp:revision>1</cp:revision>
  <dcterms:created xsi:type="dcterms:W3CDTF">2017-03-28T14:06:00Z</dcterms:created>
  <dcterms:modified xsi:type="dcterms:W3CDTF">2017-03-28T15:35:00Z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